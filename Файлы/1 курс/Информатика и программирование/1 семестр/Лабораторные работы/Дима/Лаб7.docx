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0544" w14:textId="43DEFFC9" w:rsidR="00964676" w:rsidRPr="00C6468F" w:rsidRDefault="00C6468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-</m:t>
              </m:r>
              <m:r>
                <w:rPr>
                  <w:rFonts w:ascii="Cambria Math" w:hAnsi="Cambria Math" w:cs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-4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2</m:t>
              </m:r>
              <m:r>
                <w:rPr>
                  <w:rFonts w:ascii="Cambria Math" w:hAnsi="Cambria Math" w:cs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    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n-k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⋯</m:t>
              </m:r>
            </m:e>
          </m:nary>
        </m:oMath>
      </m:oMathPara>
    </w:p>
    <w:p w14:paraId="78550B93" w14:textId="77777777" w:rsidR="00E722B6" w:rsidRPr="00C6468F" w:rsidRDefault="00E722B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d=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7541E35A" w14:textId="52F02426" w:rsidR="00894A32" w:rsidRPr="0084762A" w:rsidRDefault="00894A3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α + β = γ  </m:t>
          </m:r>
        </m:oMath>
      </m:oMathPara>
    </w:p>
    <w:p w14:paraId="1AFB6986" w14:textId="77777777" w:rsidR="0084762A" w:rsidRDefault="0084762A">
      <w:pPr>
        <w:rPr>
          <w:rFonts w:eastAsiaTheme="minorEastAsia"/>
          <w:lang w:val="en-US"/>
        </w:rPr>
      </w:pPr>
    </w:p>
    <w:p w14:paraId="59B970FA" w14:textId="76EA21D9" w:rsidR="0084762A" w:rsidRPr="009373A3" w:rsidRDefault="0084762A">
      <w:pPr>
        <w:rPr>
          <w:rFonts w:eastAsiaTheme="minorEastAsia"/>
        </w:rPr>
      </w:pPr>
    </w:p>
    <w:sectPr w:rsidR="0084762A" w:rsidRPr="00937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EF"/>
    <w:rsid w:val="000E0B87"/>
    <w:rsid w:val="0015359B"/>
    <w:rsid w:val="00515003"/>
    <w:rsid w:val="00662BB6"/>
    <w:rsid w:val="00682D88"/>
    <w:rsid w:val="006C43D8"/>
    <w:rsid w:val="007854EF"/>
    <w:rsid w:val="0084762A"/>
    <w:rsid w:val="008512D4"/>
    <w:rsid w:val="00894A32"/>
    <w:rsid w:val="008B6F1A"/>
    <w:rsid w:val="009373A3"/>
    <w:rsid w:val="00964676"/>
    <w:rsid w:val="00AA2C3E"/>
    <w:rsid w:val="00C32677"/>
    <w:rsid w:val="00C6468F"/>
    <w:rsid w:val="00D334FB"/>
    <w:rsid w:val="00E722B6"/>
    <w:rsid w:val="00FA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D550"/>
  <w15:chartTrackingRefBased/>
  <w15:docId w15:val="{D1B1A202-CCEF-422F-B549-18ADE0CD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5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5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54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54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54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54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54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54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54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54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54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5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54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54EF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535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6897E-AFF8-425F-8419-4FCF20ED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~WRL0325.tmp</Template>
  <TotalTime>69</TotalTime>
  <Pages>1</Pages>
  <Words>19</Words>
  <Characters>130</Characters>
  <Application>Microsoft Office Word</Application>
  <DocSecurity>0</DocSecurity>
  <Lines>14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5</cp:revision>
  <dcterms:created xsi:type="dcterms:W3CDTF">2024-12-09T01:41:00Z</dcterms:created>
  <dcterms:modified xsi:type="dcterms:W3CDTF">2024-12-09T02:52:00Z</dcterms:modified>
</cp:coreProperties>
</file>