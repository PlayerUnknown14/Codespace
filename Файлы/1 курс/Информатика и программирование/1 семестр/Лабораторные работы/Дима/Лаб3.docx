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EC35" w14:textId="0E4AF624" w:rsidR="000002B9" w:rsidRDefault="000002B9" w:rsidP="00302339">
      <w:pPr>
        <w:pStyle w:val="a7"/>
        <w:numPr>
          <w:ilvl w:val="0"/>
          <w:numId w:val="7"/>
        </w:numPr>
        <w:ind w:left="1134"/>
        <w:rPr>
          <w:lang w:val="en-US"/>
        </w:rPr>
      </w:pPr>
      <w:r>
        <w:rPr>
          <w:lang w:val="en-US"/>
        </w:rPr>
        <w:t>Fr23fwfwe</w:t>
      </w:r>
    </w:p>
    <w:p w14:paraId="3C2826F7" w14:textId="5F9C6C38" w:rsidR="000002B9" w:rsidRDefault="000002B9" w:rsidP="000002B9">
      <w:pPr>
        <w:pStyle w:val="a7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Qfqfwqfqf</w:t>
      </w:r>
      <w:proofErr w:type="spellEnd"/>
    </w:p>
    <w:p w14:paraId="2CE8B199" w14:textId="74B551E9" w:rsidR="000002B9" w:rsidRDefault="00DB3E91" w:rsidP="000002B9">
      <w:pPr>
        <w:pStyle w:val="a7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</w:t>
      </w:r>
      <w:r w:rsidR="000002B9">
        <w:rPr>
          <w:lang w:val="en-US"/>
        </w:rPr>
        <w:t>qfqfqwf</w:t>
      </w:r>
      <w:proofErr w:type="spellEnd"/>
    </w:p>
    <w:p w14:paraId="2FF451FC" w14:textId="77777777" w:rsidR="00DB3E91" w:rsidRDefault="00DB3E91" w:rsidP="00DB3E91">
      <w:pPr>
        <w:rPr>
          <w:lang w:val="en-US"/>
        </w:rPr>
      </w:pPr>
    </w:p>
    <w:p w14:paraId="093A6FEA" w14:textId="396AD3F7" w:rsidR="00DB3E91" w:rsidRPr="00DB3E91" w:rsidRDefault="00DB3E91" w:rsidP="00DB3E91">
      <w:pPr>
        <w:pStyle w:val="a7"/>
        <w:numPr>
          <w:ilvl w:val="0"/>
          <w:numId w:val="8"/>
        </w:numPr>
        <w:rPr>
          <w:lang w:val="en-US"/>
        </w:rPr>
      </w:pPr>
      <w:proofErr w:type="spellStart"/>
      <w:r w:rsidRPr="00DB3E91">
        <w:rPr>
          <w:lang w:val="en-US"/>
        </w:rPr>
        <w:t>Bsdbsdvs</w:t>
      </w:r>
      <w:proofErr w:type="spellEnd"/>
    </w:p>
    <w:p w14:paraId="1B081245" w14:textId="5826E5C4" w:rsidR="00DB3E91" w:rsidRPr="00DB3E91" w:rsidRDefault="00DB3E91" w:rsidP="00DB3E91">
      <w:pPr>
        <w:pStyle w:val="a7"/>
        <w:numPr>
          <w:ilvl w:val="0"/>
          <w:numId w:val="8"/>
        </w:numPr>
        <w:rPr>
          <w:lang w:val="en-US"/>
        </w:rPr>
      </w:pPr>
      <w:proofErr w:type="spellStart"/>
      <w:r w:rsidRPr="00DB3E91">
        <w:rPr>
          <w:lang w:val="en-US"/>
        </w:rPr>
        <w:t>sdvsdvsdds</w:t>
      </w:r>
      <w:proofErr w:type="spellEnd"/>
    </w:p>
    <w:p w14:paraId="1DD81601" w14:textId="5F04BBB3" w:rsidR="00DB3E91" w:rsidRPr="00DB3E91" w:rsidRDefault="00DB3E91" w:rsidP="00DB3E91">
      <w:pPr>
        <w:pStyle w:val="a7"/>
        <w:numPr>
          <w:ilvl w:val="2"/>
          <w:numId w:val="8"/>
        </w:numPr>
        <w:rPr>
          <w:lang w:val="en-US"/>
        </w:rPr>
      </w:pPr>
      <w:proofErr w:type="spellStart"/>
      <w:r w:rsidRPr="00DB3E91">
        <w:rPr>
          <w:lang w:val="en-US"/>
        </w:rPr>
        <w:t>Sdbsdbsdbsd</w:t>
      </w:r>
      <w:proofErr w:type="spellEnd"/>
    </w:p>
    <w:p w14:paraId="4F14C5C4" w14:textId="15E71D00" w:rsidR="00DB3E91" w:rsidRPr="00DB3E91" w:rsidRDefault="00DB3E91" w:rsidP="00DB3E91">
      <w:pPr>
        <w:pStyle w:val="a7"/>
        <w:numPr>
          <w:ilvl w:val="2"/>
          <w:numId w:val="8"/>
        </w:numPr>
        <w:rPr>
          <w:lang w:val="en-US"/>
        </w:rPr>
      </w:pPr>
      <w:proofErr w:type="spellStart"/>
      <w:r w:rsidRPr="00DB3E91">
        <w:rPr>
          <w:lang w:val="en-US"/>
        </w:rPr>
        <w:t>dbdbdfbdfb</w:t>
      </w:r>
      <w:proofErr w:type="spellEnd"/>
    </w:p>
    <w:p w14:paraId="5C05C2A9" w14:textId="4E890019" w:rsidR="00DB3E91" w:rsidRPr="00DB3E91" w:rsidRDefault="00DB3E91" w:rsidP="00DB3E91">
      <w:pPr>
        <w:pStyle w:val="a7"/>
        <w:numPr>
          <w:ilvl w:val="4"/>
          <w:numId w:val="8"/>
        </w:numPr>
        <w:rPr>
          <w:lang w:val="en-US"/>
        </w:rPr>
      </w:pPr>
      <w:proofErr w:type="spellStart"/>
      <w:r w:rsidRPr="00DB3E91">
        <w:rPr>
          <w:lang w:val="en-US"/>
        </w:rPr>
        <w:t>Sdvsdvbsdbdf</w:t>
      </w:r>
      <w:proofErr w:type="spellEnd"/>
    </w:p>
    <w:p w14:paraId="57815B7E" w14:textId="38791B06" w:rsidR="00DB3E91" w:rsidRPr="00DB3E91" w:rsidRDefault="00DB3E91" w:rsidP="00DB3E91">
      <w:pPr>
        <w:pStyle w:val="a7"/>
        <w:numPr>
          <w:ilvl w:val="4"/>
          <w:numId w:val="8"/>
        </w:numPr>
        <w:rPr>
          <w:lang w:val="en-US"/>
        </w:rPr>
      </w:pPr>
      <w:proofErr w:type="spellStart"/>
      <w:r w:rsidRPr="00DB3E91">
        <w:rPr>
          <w:lang w:val="en-US"/>
        </w:rPr>
        <w:t>Sdvsdbdsbs</w:t>
      </w:r>
      <w:proofErr w:type="spellEnd"/>
    </w:p>
    <w:p w14:paraId="5C979B40" w14:textId="77777777" w:rsidR="00DB3E91" w:rsidRDefault="00DB3E91" w:rsidP="00DB3E91"/>
    <w:p w14:paraId="5C45F856" w14:textId="6217CB9C" w:rsidR="00DB3E91" w:rsidRDefault="00DB3E91" w:rsidP="00302339">
      <w:pPr>
        <w:pStyle w:val="a7"/>
        <w:numPr>
          <w:ilvl w:val="2"/>
          <w:numId w:val="9"/>
        </w:numPr>
      </w:pPr>
      <w:proofErr w:type="spellStart"/>
      <w:r>
        <w:t>Фыфафыафафыпыаив</w:t>
      </w:r>
      <w:proofErr w:type="spellEnd"/>
    </w:p>
    <w:p w14:paraId="5717E9B9" w14:textId="39A06C4C" w:rsidR="00DB3E91" w:rsidRDefault="00DB3E91" w:rsidP="00302339">
      <w:pPr>
        <w:pStyle w:val="a7"/>
        <w:numPr>
          <w:ilvl w:val="2"/>
          <w:numId w:val="9"/>
        </w:numPr>
      </w:pPr>
      <w:proofErr w:type="spellStart"/>
      <w:r>
        <w:t>Ыиецуасфвсфв</w:t>
      </w:r>
      <w:proofErr w:type="spellEnd"/>
    </w:p>
    <w:p w14:paraId="2F41963A" w14:textId="7D42077F" w:rsidR="00DB3E91" w:rsidRDefault="00DB3E91" w:rsidP="00302339">
      <w:pPr>
        <w:pStyle w:val="a7"/>
        <w:numPr>
          <w:ilvl w:val="2"/>
          <w:numId w:val="9"/>
        </w:numPr>
      </w:pPr>
      <w:proofErr w:type="spellStart"/>
      <w:r>
        <w:t>Мыиывмыф</w:t>
      </w:r>
      <w:proofErr w:type="spellEnd"/>
    </w:p>
    <w:p w14:paraId="43B3EF6A" w14:textId="77777777" w:rsidR="00DB3E91" w:rsidRDefault="00DB3E91" w:rsidP="00302339">
      <w:pPr>
        <w:pStyle w:val="a7"/>
        <w:numPr>
          <w:ilvl w:val="2"/>
          <w:numId w:val="9"/>
        </w:numPr>
      </w:pPr>
      <w:proofErr w:type="spellStart"/>
      <w:r>
        <w:t>Ффыаыфаыф</w:t>
      </w:r>
      <w:proofErr w:type="spellEnd"/>
    </w:p>
    <w:p w14:paraId="68F482FB" w14:textId="77777777" w:rsidR="00DB3E91" w:rsidRDefault="00DB3E91" w:rsidP="00302339">
      <w:pPr>
        <w:pStyle w:val="a7"/>
        <w:numPr>
          <w:ilvl w:val="2"/>
          <w:numId w:val="9"/>
        </w:numPr>
      </w:pPr>
      <w:r>
        <w:t xml:space="preserve">И </w:t>
      </w:r>
      <w:proofErr w:type="spellStart"/>
      <w:r>
        <w:t>ваивамс</w:t>
      </w:r>
      <w:proofErr w:type="spellEnd"/>
    </w:p>
    <w:p w14:paraId="0751D059" w14:textId="77777777" w:rsidR="00DB3E91" w:rsidRPr="00DB3E91" w:rsidRDefault="00DB3E91" w:rsidP="00302339">
      <w:pPr>
        <w:pStyle w:val="a7"/>
        <w:numPr>
          <w:ilvl w:val="2"/>
          <w:numId w:val="9"/>
        </w:numPr>
      </w:pPr>
      <w:proofErr w:type="spellStart"/>
      <w:r>
        <w:t>фыааай</w:t>
      </w:r>
      <w:proofErr w:type="spellEnd"/>
    </w:p>
    <w:p w14:paraId="3C89554D" w14:textId="77777777" w:rsidR="00DB3E91" w:rsidRDefault="00DB3E91" w:rsidP="00DB3E91">
      <w:pPr>
        <w:pStyle w:val="a7"/>
      </w:pPr>
    </w:p>
    <w:p w14:paraId="782FF390" w14:textId="77777777" w:rsidR="00DB3E91" w:rsidRDefault="00DB3E91" w:rsidP="00DB3E91">
      <w:pPr>
        <w:pStyle w:val="a7"/>
      </w:pPr>
    </w:p>
    <w:p w14:paraId="299BEF4E" w14:textId="2C7879FC" w:rsidR="00DB3E91" w:rsidRDefault="00DB3E91" w:rsidP="00302339">
      <w:pPr>
        <w:pStyle w:val="a7"/>
        <w:numPr>
          <w:ilvl w:val="0"/>
          <w:numId w:val="11"/>
        </w:numPr>
        <w:suppressAutoHyphens/>
        <w:ind w:left="714" w:hanging="357"/>
      </w:pPr>
      <w:proofErr w:type="spellStart"/>
      <w:r>
        <w:t>Ффыаыфаыф</w:t>
      </w:r>
      <w:proofErr w:type="spellEnd"/>
    </w:p>
    <w:p w14:paraId="133A0A6D" w14:textId="49C9F828" w:rsidR="00DB3E91" w:rsidRDefault="00DB3E91" w:rsidP="00302339">
      <w:pPr>
        <w:pStyle w:val="a7"/>
        <w:numPr>
          <w:ilvl w:val="0"/>
          <w:numId w:val="11"/>
        </w:numPr>
        <w:suppressAutoHyphens/>
        <w:ind w:left="714" w:hanging="357"/>
      </w:pPr>
      <w:r>
        <w:t xml:space="preserve">И </w:t>
      </w:r>
      <w:proofErr w:type="spellStart"/>
      <w:r>
        <w:t>ваивамс</w:t>
      </w:r>
      <w:proofErr w:type="spellEnd"/>
    </w:p>
    <w:p w14:paraId="52390C77" w14:textId="662747E3" w:rsidR="00DB3E91" w:rsidRDefault="002B326E" w:rsidP="00302339">
      <w:pPr>
        <w:pStyle w:val="a7"/>
        <w:numPr>
          <w:ilvl w:val="0"/>
          <w:numId w:val="11"/>
        </w:numPr>
        <w:suppressAutoHyphens/>
        <w:ind w:left="714" w:hanging="357"/>
      </w:pPr>
      <w:proofErr w:type="spellStart"/>
      <w:r>
        <w:t>Ф</w:t>
      </w:r>
      <w:r w:rsidR="00DB3E91">
        <w:t>ыааай</w:t>
      </w:r>
      <w:proofErr w:type="spellEnd"/>
    </w:p>
    <w:p w14:paraId="345BDF0B" w14:textId="77777777" w:rsidR="002B326E" w:rsidRDefault="002B326E" w:rsidP="002B326E"/>
    <w:p w14:paraId="342E4EC1" w14:textId="77777777" w:rsidR="002B326E" w:rsidRDefault="002B326E" w:rsidP="002B326E"/>
    <w:p w14:paraId="05765DDC" w14:textId="6D4054AC" w:rsidR="002B326E" w:rsidRDefault="002B326E" w:rsidP="002B326E">
      <w:proofErr w:type="spellStart"/>
      <w:r>
        <w:t>Ывпвфпфпфы</w:t>
      </w:r>
      <w:proofErr w:type="spellEnd"/>
    </w:p>
    <w:p w14:paraId="295B2861" w14:textId="170D4E88" w:rsidR="002B326E" w:rsidRDefault="002B326E" w:rsidP="002B326E">
      <w:proofErr w:type="spellStart"/>
      <w:r>
        <w:t>Фыпыфпып</w:t>
      </w:r>
      <w:proofErr w:type="spellEnd"/>
    </w:p>
    <w:p w14:paraId="183242F1" w14:textId="7C280A67" w:rsidR="002B326E" w:rsidRDefault="002B326E" w:rsidP="002B326E">
      <w:proofErr w:type="spellStart"/>
      <w:r>
        <w:t>Фпмфыпфп</w:t>
      </w:r>
      <w:proofErr w:type="spellEnd"/>
    </w:p>
    <w:p w14:paraId="672AD8D8" w14:textId="77777777" w:rsidR="002B326E" w:rsidRDefault="002B326E" w:rsidP="002B326E"/>
    <w:p w14:paraId="2A43FADC" w14:textId="77777777" w:rsidR="002B326E" w:rsidRPr="00DB3E91" w:rsidRDefault="002B326E" w:rsidP="002B326E"/>
    <w:sectPr w:rsidR="002B326E" w:rsidRPr="00DB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5pt;height:11.5pt" o:bullet="t">
        <v:imagedata r:id="rId1" o:title="mso73A7"/>
      </v:shape>
    </w:pict>
  </w:numPicBullet>
  <w:abstractNum w:abstractNumId="0" w15:restartNumberingAfterBreak="0">
    <w:nsid w:val="02413588"/>
    <w:multiLevelType w:val="hybridMultilevel"/>
    <w:tmpl w:val="D762512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3BAD"/>
    <w:multiLevelType w:val="hybridMultilevel"/>
    <w:tmpl w:val="88AA8CFE"/>
    <w:lvl w:ilvl="0" w:tplc="E0328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F0E87"/>
    <w:multiLevelType w:val="hybridMultilevel"/>
    <w:tmpl w:val="33FCA9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C66C9F6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D11BA"/>
    <w:multiLevelType w:val="hybridMultilevel"/>
    <w:tmpl w:val="6A9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72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C895F2B"/>
    <w:multiLevelType w:val="hybridMultilevel"/>
    <w:tmpl w:val="67268278"/>
    <w:lvl w:ilvl="0" w:tplc="FA0C3A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E62C1"/>
    <w:multiLevelType w:val="hybridMultilevel"/>
    <w:tmpl w:val="32288FDC"/>
    <w:lvl w:ilvl="0" w:tplc="B2CCD94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514029"/>
    <w:multiLevelType w:val="hybridMultilevel"/>
    <w:tmpl w:val="5EF69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F377F"/>
    <w:multiLevelType w:val="hybridMultilevel"/>
    <w:tmpl w:val="136687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B56"/>
    <w:multiLevelType w:val="hybridMultilevel"/>
    <w:tmpl w:val="54CC6E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46CD9"/>
    <w:multiLevelType w:val="hybridMultilevel"/>
    <w:tmpl w:val="23444F4E"/>
    <w:lvl w:ilvl="0" w:tplc="8A3A7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95226">
    <w:abstractNumId w:val="1"/>
  </w:num>
  <w:num w:numId="2" w16cid:durableId="1292975549">
    <w:abstractNumId w:val="10"/>
  </w:num>
  <w:num w:numId="3" w16cid:durableId="1737896212">
    <w:abstractNumId w:val="0"/>
  </w:num>
  <w:num w:numId="4" w16cid:durableId="478764622">
    <w:abstractNumId w:val="4"/>
  </w:num>
  <w:num w:numId="5" w16cid:durableId="1721444465">
    <w:abstractNumId w:val="3"/>
  </w:num>
  <w:num w:numId="6" w16cid:durableId="1467089763">
    <w:abstractNumId w:val="8"/>
  </w:num>
  <w:num w:numId="7" w16cid:durableId="1441223585">
    <w:abstractNumId w:val="6"/>
  </w:num>
  <w:num w:numId="8" w16cid:durableId="1567061564">
    <w:abstractNumId w:val="2"/>
  </w:num>
  <w:num w:numId="9" w16cid:durableId="2108961044">
    <w:abstractNumId w:val="5"/>
  </w:num>
  <w:num w:numId="10" w16cid:durableId="812676045">
    <w:abstractNumId w:val="7"/>
  </w:num>
  <w:num w:numId="11" w16cid:durableId="481234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15"/>
    <w:rsid w:val="000002B9"/>
    <w:rsid w:val="000E0B87"/>
    <w:rsid w:val="002B326E"/>
    <w:rsid w:val="00302339"/>
    <w:rsid w:val="00305515"/>
    <w:rsid w:val="003C5D99"/>
    <w:rsid w:val="00682D88"/>
    <w:rsid w:val="006C43D8"/>
    <w:rsid w:val="008512D4"/>
    <w:rsid w:val="008B6F1A"/>
    <w:rsid w:val="008E2DA6"/>
    <w:rsid w:val="00964676"/>
    <w:rsid w:val="00AA2C3E"/>
    <w:rsid w:val="00C32677"/>
    <w:rsid w:val="00D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4638"/>
  <w15:chartTrackingRefBased/>
  <w15:docId w15:val="{AA6E7DCC-BA46-4252-AEE2-6410A77E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5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5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5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5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5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5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5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5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5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5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6923-1FE2-4168-8F79-59971095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~WRL2317.tmp</Template>
  <TotalTime>51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2024-10-14T01:12:00Z</dcterms:created>
  <dcterms:modified xsi:type="dcterms:W3CDTF">2024-10-14T02:03:00Z</dcterms:modified>
</cp:coreProperties>
</file>